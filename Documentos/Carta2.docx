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DF39" w14:textId="26605493" w:rsidR="007D0D91" w:rsidRPr="00483DF8" w:rsidRDefault="007D0D91" w:rsidP="007D0D91">
      <w:pPr>
        <w:jc w:val="right"/>
        <w:rPr>
          <w:sz w:val="24"/>
        </w:rPr>
      </w:pPr>
      <w:r w:rsidRPr="00483DF8">
        <w:rPr>
          <w:sz w:val="24"/>
        </w:rPr>
        <w:t xml:space="preserve">Guatemala, </w:t>
      </w:r>
      <w:r w:rsidR="00483DF8" w:rsidRPr="00483DF8">
        <w:rPr>
          <w:sz w:val="24"/>
        </w:rPr>
        <w:t>4 de julio del 2023</w:t>
      </w:r>
    </w:p>
    <w:p w14:paraId="110B71BD" w14:textId="77777777" w:rsidR="007D0D91" w:rsidRPr="00483DF8" w:rsidRDefault="007D0D91" w:rsidP="007D0D91">
      <w:pPr>
        <w:rPr>
          <w:sz w:val="24"/>
        </w:rPr>
      </w:pPr>
    </w:p>
    <w:p w14:paraId="7F1725F0" w14:textId="77777777" w:rsidR="007D0D91" w:rsidRPr="00483DF8" w:rsidRDefault="007D0D91" w:rsidP="007D0D91">
      <w:pPr>
        <w:rPr>
          <w:sz w:val="24"/>
        </w:rPr>
      </w:pPr>
    </w:p>
    <w:p w14:paraId="361776ED" w14:textId="77777777" w:rsidR="007D0D91" w:rsidRPr="00483DF8" w:rsidRDefault="007D0D91" w:rsidP="007D0D91">
      <w:pPr>
        <w:rPr>
          <w:sz w:val="24"/>
        </w:rPr>
      </w:pPr>
    </w:p>
    <w:p w14:paraId="3D3A3CFC" w14:textId="77777777" w:rsidR="007D0D91" w:rsidRPr="00483DF8" w:rsidRDefault="007D0D91" w:rsidP="007D0D91">
      <w:pPr>
        <w:rPr>
          <w:sz w:val="24"/>
        </w:rPr>
      </w:pPr>
    </w:p>
    <w:p w14:paraId="7E42760C" w14:textId="77777777" w:rsidR="007D0D91" w:rsidRPr="00483DF8" w:rsidRDefault="007D0D91" w:rsidP="007D0D91">
      <w:pPr>
        <w:spacing w:after="0"/>
        <w:rPr>
          <w:sz w:val="24"/>
        </w:rPr>
      </w:pPr>
      <w:r w:rsidRPr="00483DF8">
        <w:rPr>
          <w:sz w:val="24"/>
        </w:rPr>
        <w:t>Ingeniero</w:t>
      </w:r>
    </w:p>
    <w:p w14:paraId="56B796C8" w14:textId="7B38EEB2" w:rsidR="007D0D91" w:rsidRPr="00483DF8" w:rsidRDefault="00483DF8" w:rsidP="007D0D91">
      <w:pPr>
        <w:spacing w:after="0"/>
        <w:rPr>
          <w:sz w:val="24"/>
        </w:rPr>
      </w:pPr>
      <w:r w:rsidRPr="00483DF8">
        <w:rPr>
          <w:sz w:val="24"/>
        </w:rPr>
        <w:t xml:space="preserve">Carlos </w:t>
      </w:r>
      <w:proofErr w:type="spellStart"/>
      <w:r w:rsidRPr="00483DF8">
        <w:rPr>
          <w:sz w:val="24"/>
        </w:rPr>
        <w:t>Esquit</w:t>
      </w:r>
      <w:proofErr w:type="spellEnd"/>
    </w:p>
    <w:p w14:paraId="5C204A33" w14:textId="77777777" w:rsidR="007D0D91" w:rsidRPr="00483DF8" w:rsidRDefault="007D0D91" w:rsidP="007D0D91">
      <w:pPr>
        <w:spacing w:after="0"/>
        <w:rPr>
          <w:sz w:val="24"/>
        </w:rPr>
      </w:pPr>
      <w:r w:rsidRPr="00483DF8">
        <w:rPr>
          <w:sz w:val="24"/>
        </w:rPr>
        <w:t>Director</w:t>
      </w:r>
    </w:p>
    <w:p w14:paraId="5DCB74AC" w14:textId="027BE809" w:rsidR="007D0D91" w:rsidRPr="00483DF8" w:rsidRDefault="007D0D91" w:rsidP="007D0D91">
      <w:pPr>
        <w:spacing w:after="0"/>
        <w:rPr>
          <w:sz w:val="24"/>
        </w:rPr>
      </w:pPr>
      <w:r w:rsidRPr="00483DF8">
        <w:rPr>
          <w:sz w:val="24"/>
        </w:rPr>
        <w:t xml:space="preserve">Ingeniería </w:t>
      </w:r>
      <w:r w:rsidR="00483DF8" w:rsidRPr="00483DF8">
        <w:rPr>
          <w:sz w:val="24"/>
        </w:rPr>
        <w:t>Mecatrónica</w:t>
      </w:r>
    </w:p>
    <w:p w14:paraId="6147C4C5" w14:textId="77777777" w:rsidR="007D0D91" w:rsidRPr="00483DF8" w:rsidRDefault="007D0D91" w:rsidP="007D0D91">
      <w:pPr>
        <w:spacing w:after="0"/>
        <w:rPr>
          <w:sz w:val="24"/>
        </w:rPr>
      </w:pPr>
      <w:r w:rsidRPr="00483DF8">
        <w:rPr>
          <w:sz w:val="24"/>
        </w:rPr>
        <w:t>Universidad del Valle de Guatemala</w:t>
      </w:r>
    </w:p>
    <w:p w14:paraId="1954B50D" w14:textId="77777777" w:rsidR="007D0D91" w:rsidRPr="00483DF8" w:rsidRDefault="007D0D91" w:rsidP="007D0D91">
      <w:pPr>
        <w:spacing w:after="0"/>
        <w:rPr>
          <w:sz w:val="24"/>
        </w:rPr>
      </w:pPr>
      <w:r w:rsidRPr="00483DF8">
        <w:rPr>
          <w:sz w:val="24"/>
        </w:rPr>
        <w:t>Guatemala</w:t>
      </w:r>
    </w:p>
    <w:p w14:paraId="61B27462" w14:textId="77777777" w:rsidR="007D0D91" w:rsidRPr="00483DF8" w:rsidRDefault="007D0D91" w:rsidP="007D0D91">
      <w:pPr>
        <w:spacing w:after="0"/>
        <w:rPr>
          <w:sz w:val="24"/>
        </w:rPr>
      </w:pPr>
    </w:p>
    <w:p w14:paraId="1627CA71" w14:textId="77777777" w:rsidR="007D0D91" w:rsidRPr="00483DF8" w:rsidRDefault="007D0D91" w:rsidP="007D0D91">
      <w:pPr>
        <w:spacing w:after="0"/>
        <w:rPr>
          <w:sz w:val="24"/>
        </w:rPr>
      </w:pPr>
    </w:p>
    <w:p w14:paraId="0F8E07AD" w14:textId="77777777" w:rsidR="007D0D91" w:rsidRPr="00483DF8" w:rsidRDefault="007D0D91" w:rsidP="007D0D91">
      <w:pPr>
        <w:spacing w:after="0"/>
        <w:rPr>
          <w:sz w:val="24"/>
        </w:rPr>
      </w:pPr>
    </w:p>
    <w:p w14:paraId="56C93B48" w14:textId="2BCE68A3" w:rsidR="007D0D91" w:rsidRPr="00483DF8" w:rsidRDefault="007D0D91" w:rsidP="007D0D91">
      <w:pPr>
        <w:rPr>
          <w:sz w:val="24"/>
        </w:rPr>
      </w:pPr>
      <w:r w:rsidRPr="00483DF8">
        <w:rPr>
          <w:sz w:val="24"/>
        </w:rPr>
        <w:t xml:space="preserve">Estimado </w:t>
      </w:r>
      <w:r w:rsidR="00483DF8" w:rsidRPr="00483DF8">
        <w:rPr>
          <w:sz w:val="24"/>
        </w:rPr>
        <w:t xml:space="preserve">Carlos </w:t>
      </w:r>
      <w:proofErr w:type="spellStart"/>
      <w:r w:rsidR="00483DF8" w:rsidRPr="00483DF8">
        <w:rPr>
          <w:sz w:val="24"/>
        </w:rPr>
        <w:t>Esquit</w:t>
      </w:r>
      <w:proofErr w:type="spellEnd"/>
      <w:r w:rsidR="00483DF8" w:rsidRPr="00483DF8">
        <w:rPr>
          <w:sz w:val="24"/>
        </w:rPr>
        <w:t>:</w:t>
      </w:r>
    </w:p>
    <w:p w14:paraId="00F42548" w14:textId="5908EB9C" w:rsidR="007D0D91" w:rsidRPr="00483DF8" w:rsidRDefault="007D0D91" w:rsidP="007D0D91">
      <w:pPr>
        <w:jc w:val="both"/>
        <w:rPr>
          <w:sz w:val="24"/>
        </w:rPr>
      </w:pPr>
      <w:r w:rsidRPr="00483DF8">
        <w:rPr>
          <w:sz w:val="24"/>
        </w:rPr>
        <w:t xml:space="preserve">            Por este medio hago entrega de mi protocolo de Trabajo Profesional de Graduación, que se titula </w:t>
      </w:r>
      <w:r w:rsidR="00483DF8" w:rsidRPr="00483DF8">
        <w:rPr>
          <w:b/>
          <w:bCs/>
          <w:sz w:val="24"/>
        </w:rPr>
        <w:t xml:space="preserve">Adaptación del sistema de drones </w:t>
      </w:r>
      <w:proofErr w:type="spellStart"/>
      <w:r w:rsidR="00483DF8" w:rsidRPr="00483DF8">
        <w:rPr>
          <w:b/>
          <w:bCs/>
          <w:sz w:val="24"/>
        </w:rPr>
        <w:t>Crazyswarm</w:t>
      </w:r>
      <w:proofErr w:type="spellEnd"/>
      <w:r w:rsidR="00483DF8" w:rsidRPr="00483DF8">
        <w:rPr>
          <w:b/>
          <w:bCs/>
          <w:sz w:val="24"/>
        </w:rPr>
        <w:t xml:space="preserve"> al ecosistema </w:t>
      </w:r>
      <w:proofErr w:type="spellStart"/>
      <w:r w:rsidR="00483DF8" w:rsidRPr="00483DF8">
        <w:rPr>
          <w:b/>
          <w:bCs/>
          <w:sz w:val="24"/>
        </w:rPr>
        <w:t>Robotat</w:t>
      </w:r>
      <w:proofErr w:type="spellEnd"/>
      <w:r w:rsidRPr="00483DF8">
        <w:rPr>
          <w:sz w:val="24"/>
        </w:rPr>
        <w:t xml:space="preserve"> para su revisión y aprobación. </w:t>
      </w:r>
    </w:p>
    <w:p w14:paraId="3146F2C1" w14:textId="2FD35472" w:rsidR="007D0D91" w:rsidRPr="00483DF8" w:rsidRDefault="007D0D91" w:rsidP="007D0D91">
      <w:pPr>
        <w:jc w:val="both"/>
        <w:rPr>
          <w:sz w:val="24"/>
        </w:rPr>
      </w:pPr>
      <w:r w:rsidRPr="00483DF8">
        <w:rPr>
          <w:sz w:val="24"/>
        </w:rPr>
        <w:t xml:space="preserve">              Así también estoy haciendo entrega de toda la papelería requerida que consiste en: carta de mi asesor </w:t>
      </w:r>
      <w:r w:rsidR="00483DF8" w:rsidRPr="00483DF8">
        <w:rPr>
          <w:sz w:val="24"/>
        </w:rPr>
        <w:t>Miguel Zea,</w:t>
      </w:r>
      <w:r w:rsidRPr="00483DF8">
        <w:rPr>
          <w:sz w:val="24"/>
        </w:rPr>
        <w:t xml:space="preserve"> copia de constancia de cierre de pensum hasta cuarto año, copia de certificación de cursos hasta cuarto año, copia de diploma de diversificado </w:t>
      </w:r>
      <w:proofErr w:type="gramStart"/>
      <w:r w:rsidRPr="00483DF8">
        <w:rPr>
          <w:sz w:val="24"/>
        </w:rPr>
        <w:t>y  copia</w:t>
      </w:r>
      <w:proofErr w:type="gramEnd"/>
      <w:r w:rsidRPr="00483DF8">
        <w:rPr>
          <w:sz w:val="24"/>
        </w:rPr>
        <w:t xml:space="preserve"> de mi DPI.</w:t>
      </w:r>
    </w:p>
    <w:p w14:paraId="09DBA76A" w14:textId="77777777" w:rsidR="007D0D91" w:rsidRPr="00483DF8" w:rsidRDefault="007D0D91" w:rsidP="007D0D91">
      <w:pPr>
        <w:jc w:val="both"/>
        <w:rPr>
          <w:sz w:val="24"/>
        </w:rPr>
      </w:pPr>
      <w:r w:rsidRPr="00483DF8">
        <w:rPr>
          <w:sz w:val="24"/>
        </w:rPr>
        <w:t>Agradeciendo su amable atención y a la espera de su respuesta me suscribo,</w:t>
      </w:r>
    </w:p>
    <w:p w14:paraId="4AB24F8F" w14:textId="77777777" w:rsidR="007D0D91" w:rsidRPr="00483DF8" w:rsidRDefault="007D0D91" w:rsidP="007D0D91">
      <w:pPr>
        <w:rPr>
          <w:sz w:val="24"/>
        </w:rPr>
      </w:pPr>
    </w:p>
    <w:p w14:paraId="35A2EC11" w14:textId="77777777" w:rsidR="007D0D91" w:rsidRPr="00483DF8" w:rsidRDefault="007D0D91" w:rsidP="007D0D91">
      <w:pPr>
        <w:rPr>
          <w:sz w:val="24"/>
        </w:rPr>
      </w:pPr>
      <w:r w:rsidRPr="00483DF8">
        <w:rPr>
          <w:sz w:val="24"/>
        </w:rPr>
        <w:t>Atentamente,</w:t>
      </w:r>
    </w:p>
    <w:p w14:paraId="46471281" w14:textId="77777777" w:rsidR="007D0D91" w:rsidRPr="00483DF8" w:rsidRDefault="007D0D91" w:rsidP="007D0D91">
      <w:pPr>
        <w:rPr>
          <w:sz w:val="24"/>
        </w:rPr>
      </w:pPr>
    </w:p>
    <w:p w14:paraId="2F9DBFE6" w14:textId="228BC44F" w:rsidR="007D0D91" w:rsidRPr="00483DF8" w:rsidRDefault="00483DF8" w:rsidP="007D0D91">
      <w:pPr>
        <w:spacing w:after="0"/>
        <w:rPr>
          <w:sz w:val="24"/>
        </w:rPr>
      </w:pPr>
      <w:r w:rsidRPr="00483DF8">
        <w:rPr>
          <w:sz w:val="24"/>
        </w:rPr>
        <w:t>Julio Andrés Avila García-Salas</w:t>
      </w:r>
    </w:p>
    <w:p w14:paraId="51D796A5" w14:textId="21493E59" w:rsidR="007D0D91" w:rsidRPr="00483DF8" w:rsidRDefault="007D0D91" w:rsidP="007D0D91">
      <w:pPr>
        <w:spacing w:after="0"/>
        <w:rPr>
          <w:sz w:val="24"/>
        </w:rPr>
      </w:pPr>
      <w:r w:rsidRPr="00483DF8">
        <w:rPr>
          <w:sz w:val="24"/>
        </w:rPr>
        <w:t xml:space="preserve">Carné </w:t>
      </w:r>
      <w:r w:rsidR="00483DF8" w:rsidRPr="00483DF8">
        <w:rPr>
          <w:sz w:val="24"/>
        </w:rPr>
        <w:t>19285</w:t>
      </w:r>
    </w:p>
    <w:p w14:paraId="56BB2BB4" w14:textId="033C4BB8" w:rsidR="007D0D91" w:rsidRPr="00483DF8" w:rsidRDefault="00483DF8" w:rsidP="007D0D91">
      <w:pPr>
        <w:spacing w:after="0"/>
        <w:rPr>
          <w:sz w:val="24"/>
        </w:rPr>
      </w:pPr>
      <w:r w:rsidRPr="00483DF8">
        <w:rPr>
          <w:sz w:val="24"/>
        </w:rPr>
        <w:t>45684103</w:t>
      </w:r>
    </w:p>
    <w:p w14:paraId="65888A94" w14:textId="2638C156" w:rsidR="009474A9" w:rsidRPr="00483DF8" w:rsidRDefault="00483DF8" w:rsidP="007D0D91">
      <w:pPr>
        <w:spacing w:after="0"/>
        <w:rPr>
          <w:sz w:val="24"/>
        </w:rPr>
      </w:pPr>
      <w:r w:rsidRPr="00483DF8">
        <w:rPr>
          <w:sz w:val="24"/>
        </w:rPr>
        <w:t>avi19285@uvg.edu.gt</w:t>
      </w:r>
    </w:p>
    <w:sectPr w:rsidR="009474A9" w:rsidRPr="00483DF8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3DF8"/>
    <w:rsid w:val="00483DF8"/>
    <w:rsid w:val="007D0D91"/>
    <w:rsid w:val="009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53AAA"/>
  <w15:docId w15:val="{DB14CE1E-50A3-4471-9F17-66D27DFB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imm\OneDrive\Documentos\U\10.%20Semestre\Dise&#241;o\Documentos\Plantilla%20carta%20entrega%20Estudiante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entrega Estudiante protocolo</Template>
  <TotalTime>3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Andres Avila</dc:creator>
  <cp:lastModifiedBy>AVILA GARCIA-SALAS, JULIO ANDRES</cp:lastModifiedBy>
  <cp:revision>1</cp:revision>
  <dcterms:created xsi:type="dcterms:W3CDTF">2023-06-27T14:55:00Z</dcterms:created>
  <dcterms:modified xsi:type="dcterms:W3CDTF">2023-06-27T14:58:00Z</dcterms:modified>
</cp:coreProperties>
</file>